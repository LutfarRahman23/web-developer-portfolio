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bottom w:val="single" w:sz="4" w:space="0" w:color="auto"/>
        </w:tblBorders>
        <w:tblCellMar>
          <w:left w:w="14" w:type="dxa"/>
          <w:right w:w="58" w:type="dxa"/>
        </w:tblCellMar>
        <w:tblLook w:val="04A0" w:firstRow="1" w:lastRow="0" w:firstColumn="1" w:lastColumn="0" w:noHBand="0" w:noVBand="1"/>
      </w:tblPr>
      <w:tblGrid>
        <w:gridCol w:w="4675"/>
        <w:gridCol w:w="4675"/>
      </w:tblGrid>
      <w:tr w:rsidR="00A96FCC" w:rsidRPr="00A96FCC" w14:paraId="0A1518E3" w14:textId="77777777" w:rsidTr="00A96FCC">
        <w:trPr>
          <w:trHeight w:val="1426"/>
        </w:trPr>
        <w:tc>
          <w:tcPr>
            <w:tcW w:w="4675" w:type="dxa"/>
          </w:tcPr>
          <w:p w14:paraId="1E873BD9" w14:textId="447A2762" w:rsidR="00A96FCC" w:rsidRDefault="00C45599" w:rsidP="00A96FCC">
            <w:pPr>
              <w:pStyle w:val="Title"/>
            </w:pPr>
            <w:r>
              <w:t>RAJIB DEWAN</w:t>
            </w:r>
          </w:p>
          <w:p w14:paraId="567F772F" w14:textId="77777777" w:rsidR="00C45599" w:rsidRDefault="00C45599" w:rsidP="00C45599"/>
          <w:p w14:paraId="450FA80F" w14:textId="42E6814B" w:rsidR="00A96FCC" w:rsidRPr="00C45599" w:rsidRDefault="00C45599" w:rsidP="00A96FCC">
            <w:pPr>
              <w:pStyle w:val="Subtitle"/>
              <w:rPr>
                <w:b w:val="0"/>
                <w:bCs/>
                <w:sz w:val="40"/>
                <w:szCs w:val="40"/>
              </w:rPr>
            </w:pPr>
            <w:r>
              <w:rPr>
                <w:b w:val="0"/>
                <w:bCs/>
                <w:sz w:val="40"/>
                <w:szCs w:val="40"/>
              </w:rPr>
              <w:t>car driver</w:t>
            </w:r>
          </w:p>
        </w:tc>
        <w:tc>
          <w:tcPr>
            <w:tcW w:w="4675" w:type="dxa"/>
          </w:tcPr>
          <w:p w14:paraId="04AF1215" w14:textId="53153C02" w:rsidR="00A96FCC" w:rsidRPr="00A96FCC" w:rsidRDefault="00C45599" w:rsidP="00C45599">
            <w:pPr>
              <w:pStyle w:val="Contactinfo"/>
            </w:pPr>
            <w:proofErr w:type="spellStart"/>
            <w:proofErr w:type="gramStart"/>
            <w:r>
              <w:t>Mendipur,Jamalpur</w:t>
            </w:r>
            <w:proofErr w:type="spellEnd"/>
            <w:proofErr w:type="gramEnd"/>
            <w:r w:rsidR="00A96FCC" w:rsidRPr="00A96FCC">
              <w:t xml:space="preserve">   </w:t>
            </w:r>
          </w:p>
          <w:p w14:paraId="22873DDB" w14:textId="77777777" w:rsidR="00C45599" w:rsidRDefault="00C45599" w:rsidP="00C45599">
            <w:pPr>
              <w:pStyle w:val="Contactinfo"/>
            </w:pPr>
            <w:r>
              <w:t>+8801907258875</w:t>
            </w:r>
          </w:p>
          <w:p w14:paraId="25495A2C" w14:textId="533ED03C" w:rsidR="00A96FCC" w:rsidRPr="00A96FCC" w:rsidRDefault="00C45599" w:rsidP="00C45599">
            <w:pPr>
              <w:pStyle w:val="Contactinfo"/>
            </w:pPr>
            <w:r>
              <w:t>dewanrajib1990@gmail.com</w:t>
            </w:r>
            <w:r w:rsidR="00A96FCC" w:rsidRPr="00A96FCC">
              <w:t xml:space="preserve">  </w:t>
            </w:r>
          </w:p>
        </w:tc>
      </w:tr>
    </w:tbl>
    <w:p w14:paraId="66687A34" w14:textId="77777777" w:rsidR="00A96FCC" w:rsidRDefault="00A96FCC" w:rsidP="00A96FCC"/>
    <w:p w14:paraId="51251081" w14:textId="77777777" w:rsidR="00A96FCC" w:rsidRDefault="00A96FCC" w:rsidP="00A96FCC">
      <w:pPr>
        <w:pStyle w:val="Heading1"/>
      </w:pPr>
      <w:r>
        <w:t>OBJECTIVE</w:t>
      </w:r>
    </w:p>
    <w:p w14:paraId="15F7091F" w14:textId="3EDF787D" w:rsidR="00A96FCC" w:rsidRDefault="00A96FCC" w:rsidP="00A96FCC">
      <w:r>
        <w:t xml:space="preserve">To </w:t>
      </w:r>
      <w:r w:rsidR="00C45599">
        <w:t xml:space="preserve">obtain a responsible position in a growth-oriented organization where I can utilize my skills and academic </w:t>
      </w:r>
      <w:proofErr w:type="spellStart"/>
      <w:proofErr w:type="gramStart"/>
      <w:r w:rsidR="00C45599">
        <w:t>background,contribute</w:t>
      </w:r>
      <w:proofErr w:type="spellEnd"/>
      <w:proofErr w:type="gramEnd"/>
      <w:r w:rsidR="00C45599">
        <w:t xml:space="preserve"> to the team’s </w:t>
      </w:r>
      <w:proofErr w:type="spellStart"/>
      <w:proofErr w:type="gramStart"/>
      <w:r w:rsidR="00C45599">
        <w:t>success,and</w:t>
      </w:r>
      <w:proofErr w:type="spellEnd"/>
      <w:proofErr w:type="gramEnd"/>
      <w:r w:rsidR="00C45599">
        <w:t xml:space="preserve"> build a rewarding career.</w:t>
      </w:r>
    </w:p>
    <w:p w14:paraId="41259F16" w14:textId="77777777" w:rsidR="00A96FCC" w:rsidRDefault="00A96FCC" w:rsidP="003A7A7F">
      <w:pPr>
        <w:pStyle w:val="Heading1"/>
      </w:pPr>
    </w:p>
    <w:p w14:paraId="5B54EB01" w14:textId="77777777" w:rsidR="00A96FCC" w:rsidRDefault="00A96FCC" w:rsidP="00A96FCC">
      <w:pPr>
        <w:pStyle w:val="Heading1"/>
      </w:pPr>
      <w:r>
        <w:t>EXPERIENCE</w:t>
      </w:r>
    </w:p>
    <w:p w14:paraId="63C8614C" w14:textId="499DDB94" w:rsidR="00A96FCC" w:rsidRDefault="00C45599" w:rsidP="003A7A7F">
      <w:pPr>
        <w:pStyle w:val="Heading2"/>
      </w:pPr>
      <w:r>
        <w:t>Professional driver</w:t>
      </w:r>
      <w:r w:rsidR="00A96FCC">
        <w:t xml:space="preserve"> </w:t>
      </w:r>
      <w:r w:rsidR="00A96FCC" w:rsidRPr="00040655">
        <w:rPr>
          <w:rStyle w:val="Blacktext"/>
        </w:rPr>
        <w:t xml:space="preserve">| </w:t>
      </w:r>
      <w:r>
        <w:rPr>
          <w:rStyle w:val="Blacktext"/>
        </w:rPr>
        <w:t>Private car</w:t>
      </w:r>
    </w:p>
    <w:p w14:paraId="37F045A4" w14:textId="440B2A2F" w:rsidR="00A96FCC" w:rsidRDefault="00C45599" w:rsidP="00C45599">
      <w:pPr>
        <w:pStyle w:val="Heading3"/>
      </w:pPr>
      <w:proofErr w:type="spellStart"/>
      <w:r>
        <w:t>Excelent</w:t>
      </w:r>
      <w:proofErr w:type="spellEnd"/>
      <w:r>
        <w:t xml:space="preserve"> knowledge of traffic laws and road safety </w:t>
      </w:r>
      <w:proofErr w:type="spellStart"/>
      <w:proofErr w:type="gramStart"/>
      <w:r>
        <w:t>regulations,skilled</w:t>
      </w:r>
      <w:proofErr w:type="spellEnd"/>
      <w:proofErr w:type="gramEnd"/>
      <w:r>
        <w:t xml:space="preserve"> in operating manual and automatic transmission vehicles.</w:t>
      </w:r>
    </w:p>
    <w:p w14:paraId="60722BCD" w14:textId="77777777" w:rsidR="00C45599" w:rsidRDefault="00C45599" w:rsidP="00C45599">
      <w:r>
        <w:t xml:space="preserve">Ability to perform routine vehicle </w:t>
      </w:r>
      <w:proofErr w:type="spellStart"/>
      <w:r>
        <w:t>maintainance</w:t>
      </w:r>
      <w:proofErr w:type="spellEnd"/>
      <w:r>
        <w:t xml:space="preserve"> and basic troubleshooting.</w:t>
      </w:r>
    </w:p>
    <w:p w14:paraId="656D26E7" w14:textId="77777777" w:rsidR="00C45599" w:rsidRDefault="00C45599" w:rsidP="00C45599">
      <w:r>
        <w:t xml:space="preserve">Calm and focused under </w:t>
      </w:r>
      <w:proofErr w:type="spellStart"/>
      <w:proofErr w:type="gramStart"/>
      <w:r>
        <w:t>pressure;expert</w:t>
      </w:r>
      <w:proofErr w:type="spellEnd"/>
      <w:proofErr w:type="gramEnd"/>
      <w:r>
        <w:t xml:space="preserve"> in defensive driving techniques.</w:t>
      </w:r>
    </w:p>
    <w:p w14:paraId="384D9987" w14:textId="563F21F7" w:rsidR="00A96FCC" w:rsidRDefault="00A96FCC" w:rsidP="00C45599">
      <w:pPr>
        <w:rPr>
          <w:rStyle w:val="Blacktext"/>
          <w:b/>
          <w:bCs/>
          <w:sz w:val="30"/>
          <w:szCs w:val="30"/>
        </w:rPr>
      </w:pPr>
      <w:r>
        <w:t xml:space="preserve"> </w:t>
      </w:r>
      <w:r w:rsidR="00C45599">
        <w:rPr>
          <w:rStyle w:val="Blacktext"/>
          <w:b/>
          <w:bCs/>
          <w:sz w:val="30"/>
          <w:szCs w:val="30"/>
        </w:rPr>
        <w:t>Tiles welder</w:t>
      </w:r>
    </w:p>
    <w:p w14:paraId="540A6F93" w14:textId="7C25A53E" w:rsidR="00C45599" w:rsidRDefault="00530FF9" w:rsidP="00C45599">
      <w:pPr>
        <w:rPr>
          <w:szCs w:val="20"/>
        </w:rPr>
      </w:pPr>
      <w:r>
        <w:rPr>
          <w:szCs w:val="20"/>
        </w:rPr>
        <w:t xml:space="preserve">Maintained </w:t>
      </w:r>
      <w:proofErr w:type="spellStart"/>
      <w:r>
        <w:rPr>
          <w:szCs w:val="20"/>
        </w:rPr>
        <w:t>precicion</w:t>
      </w:r>
      <w:proofErr w:type="spellEnd"/>
      <w:r>
        <w:rPr>
          <w:szCs w:val="20"/>
        </w:rPr>
        <w:t xml:space="preserve"> and quality control in every welding task.</w:t>
      </w:r>
    </w:p>
    <w:p w14:paraId="21693736" w14:textId="22DB67FD" w:rsidR="00530FF9" w:rsidRPr="00530FF9" w:rsidRDefault="00530FF9" w:rsidP="00C45599">
      <w:pPr>
        <w:rPr>
          <w:szCs w:val="20"/>
        </w:rPr>
      </w:pPr>
      <w:r>
        <w:rPr>
          <w:szCs w:val="20"/>
        </w:rPr>
        <w:t xml:space="preserve">Inspected welded surfaces for </w:t>
      </w:r>
      <w:proofErr w:type="spellStart"/>
      <w:proofErr w:type="gramStart"/>
      <w:r>
        <w:rPr>
          <w:szCs w:val="20"/>
        </w:rPr>
        <w:t>defected,cracks</w:t>
      </w:r>
      <w:proofErr w:type="gramEnd"/>
      <w:r>
        <w:rPr>
          <w:szCs w:val="20"/>
        </w:rPr>
        <w:t>,and</w:t>
      </w:r>
      <w:proofErr w:type="spellEnd"/>
      <w:r>
        <w:rPr>
          <w:szCs w:val="20"/>
        </w:rPr>
        <w:t xml:space="preserve"> structural strength.</w:t>
      </w:r>
    </w:p>
    <w:p w14:paraId="140798A7" w14:textId="46A49169" w:rsidR="00A96FCC" w:rsidRDefault="00A96FCC" w:rsidP="003A7A7F">
      <w:pPr>
        <w:pStyle w:val="Heading2"/>
      </w:pPr>
      <w:proofErr w:type="spellStart"/>
      <w:r>
        <w:t>S</w:t>
      </w:r>
      <w:r w:rsidR="00530FF9">
        <w:t>embcrop</w:t>
      </w:r>
      <w:proofErr w:type="spellEnd"/>
      <w:r w:rsidR="00530FF9">
        <w:t xml:space="preserve"> </w:t>
      </w:r>
      <w:proofErr w:type="spellStart"/>
      <w:r w:rsidR="00530FF9">
        <w:t>merine</w:t>
      </w:r>
      <w:proofErr w:type="spellEnd"/>
      <w:r w:rsidR="00530FF9">
        <w:t xml:space="preserve"> mega shipyard</w:t>
      </w:r>
      <w:r>
        <w:t xml:space="preserve"> </w:t>
      </w:r>
      <w:r w:rsidRPr="00040655">
        <w:rPr>
          <w:rStyle w:val="Blacktext"/>
        </w:rPr>
        <w:t xml:space="preserve">| </w:t>
      </w:r>
      <w:r w:rsidR="00F96CC5">
        <w:rPr>
          <w:rStyle w:val="Blacktext"/>
        </w:rPr>
        <w:t>headmen</w:t>
      </w:r>
    </w:p>
    <w:p w14:paraId="4E9FA677" w14:textId="5DE7E477" w:rsidR="00A96FCC" w:rsidRDefault="00A96FCC" w:rsidP="00F96CC5">
      <w:pPr>
        <w:pStyle w:val="Heading3"/>
      </w:pPr>
    </w:p>
    <w:p w14:paraId="1091B8D0" w14:textId="2BA2DEB5" w:rsidR="00F96CC5" w:rsidRDefault="00F96CC5" w:rsidP="00F96CC5">
      <w:r>
        <w:t>Read and interpreted technical drawings before start welds.</w:t>
      </w:r>
    </w:p>
    <w:p w14:paraId="0AB2F867" w14:textId="3F507527" w:rsidR="00F96CC5" w:rsidRPr="00F96CC5" w:rsidRDefault="00F96CC5" w:rsidP="00F96CC5">
      <w:r>
        <w:t xml:space="preserve">Performed various type of welding including </w:t>
      </w:r>
      <w:proofErr w:type="spellStart"/>
      <w:proofErr w:type="gramStart"/>
      <w:r>
        <w:t>MIG,TIG</w:t>
      </w:r>
      <w:proofErr w:type="gramEnd"/>
      <w:r>
        <w:t>,Arc</w:t>
      </w:r>
      <w:proofErr w:type="spellEnd"/>
      <w:r>
        <w:t xml:space="preserve"> and gas </w:t>
      </w:r>
      <w:proofErr w:type="spellStart"/>
      <w:proofErr w:type="gramStart"/>
      <w:r>
        <w:t>welding,welded</w:t>
      </w:r>
      <w:proofErr w:type="spellEnd"/>
      <w:proofErr w:type="gramEnd"/>
      <w:r>
        <w:t xml:space="preserve"> and assembled metal </w:t>
      </w:r>
      <w:proofErr w:type="spellStart"/>
      <w:proofErr w:type="gramStart"/>
      <w:r>
        <w:t>structures,pipes</w:t>
      </w:r>
      <w:proofErr w:type="gramEnd"/>
      <w:r>
        <w:t>,bridges</w:t>
      </w:r>
      <w:proofErr w:type="spellEnd"/>
      <w:r>
        <w:t xml:space="preserve"> and other construction areas.</w:t>
      </w:r>
    </w:p>
    <w:p w14:paraId="5DC20E61" w14:textId="77777777" w:rsidR="00A96FCC" w:rsidRDefault="00A96FCC" w:rsidP="003A7A7F">
      <w:pPr>
        <w:pStyle w:val="Heading1"/>
      </w:pPr>
    </w:p>
    <w:p w14:paraId="78AE8656" w14:textId="77777777" w:rsidR="00A96FCC" w:rsidRDefault="00A96FCC" w:rsidP="00A96FCC">
      <w:pPr>
        <w:pStyle w:val="Heading1"/>
      </w:pPr>
      <w:r>
        <w:t>EDUCATION</w:t>
      </w:r>
    </w:p>
    <w:p w14:paraId="5A648F0C" w14:textId="0DA8B78F" w:rsidR="00A96FCC" w:rsidRDefault="00F96CC5" w:rsidP="003A7A7F">
      <w:pPr>
        <w:pStyle w:val="Heading2"/>
      </w:pPr>
      <w:r>
        <w:t xml:space="preserve">Palash </w:t>
      </w:r>
      <w:proofErr w:type="spellStart"/>
      <w:r>
        <w:t>shilpanchal</w:t>
      </w:r>
      <w:proofErr w:type="spellEnd"/>
      <w:r>
        <w:t xml:space="preserve"> govt college</w:t>
      </w:r>
      <w:r w:rsidR="00A96FCC">
        <w:t xml:space="preserve"> </w:t>
      </w:r>
      <w:r w:rsidR="00A96FCC" w:rsidRPr="00040655">
        <w:rPr>
          <w:rStyle w:val="Blacktext"/>
        </w:rPr>
        <w:t xml:space="preserve">| </w:t>
      </w:r>
      <w:r>
        <w:rPr>
          <w:rStyle w:val="Blacktext"/>
        </w:rPr>
        <w:t>HSC</w:t>
      </w:r>
    </w:p>
    <w:p w14:paraId="036F8CC1" w14:textId="1D78B3F7" w:rsidR="00A96FCC" w:rsidRDefault="00F96CC5" w:rsidP="00F96CC5">
      <w:pPr>
        <w:pStyle w:val="Heading3"/>
      </w:pPr>
      <w:r>
        <w:t>HSC-2013</w:t>
      </w:r>
    </w:p>
    <w:p w14:paraId="6977863A" w14:textId="4DF9A8F4" w:rsidR="00A96FCC" w:rsidRDefault="00F96CC5" w:rsidP="003A7A7F">
      <w:pPr>
        <w:pStyle w:val="Heading2"/>
      </w:pPr>
      <w:proofErr w:type="spellStart"/>
      <w:r>
        <w:t>Chupair</w:t>
      </w:r>
      <w:proofErr w:type="spellEnd"/>
      <w:r>
        <w:t xml:space="preserve"> high school</w:t>
      </w:r>
    </w:p>
    <w:p w14:paraId="2E9ACDE8" w14:textId="7186E138" w:rsidR="00A96FCC" w:rsidRDefault="00F96CC5" w:rsidP="00F96CC5">
      <w:pPr>
        <w:pStyle w:val="Heading3"/>
      </w:pPr>
      <w:r>
        <w:t>SSC-2011</w:t>
      </w:r>
    </w:p>
    <w:p w14:paraId="03DA1A59" w14:textId="77777777" w:rsidR="00A96FCC" w:rsidRDefault="00A96FCC" w:rsidP="003A7A7F">
      <w:pPr>
        <w:pStyle w:val="Heading1"/>
      </w:pPr>
    </w:p>
    <w:p w14:paraId="61316C5F" w14:textId="77777777" w:rsidR="00A96FCC" w:rsidRDefault="00A96FCC" w:rsidP="00A96FCC">
      <w:pPr>
        <w:pStyle w:val="Heading1"/>
      </w:pPr>
      <w:r>
        <w:t>SKILLS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3116"/>
        <w:gridCol w:w="3117"/>
        <w:gridCol w:w="3117"/>
      </w:tblGrid>
      <w:tr w:rsidR="003A7A7F" w14:paraId="6B713361" w14:textId="77777777" w:rsidTr="00701729">
        <w:tc>
          <w:tcPr>
            <w:tcW w:w="3116" w:type="dxa"/>
          </w:tcPr>
          <w:p w14:paraId="050DD56F" w14:textId="77777777" w:rsidR="003A7A7F" w:rsidRDefault="00F96CC5" w:rsidP="00F96CC5">
            <w:pPr>
              <w:pStyle w:val="ListBullet"/>
            </w:pPr>
            <w:r>
              <w:t>Driving</w:t>
            </w:r>
          </w:p>
          <w:p w14:paraId="28201604" w14:textId="77777777" w:rsidR="00F96CC5" w:rsidRDefault="00F96CC5" w:rsidP="00F96CC5">
            <w:pPr>
              <w:pStyle w:val="ListBullet"/>
            </w:pPr>
            <w:r>
              <w:t>Language Proficiency</w:t>
            </w:r>
          </w:p>
          <w:p w14:paraId="5B8C37AE" w14:textId="77777777" w:rsidR="00F96CC5" w:rsidRDefault="00F96CC5" w:rsidP="00F96CC5">
            <w:pPr>
              <w:pStyle w:val="ListBullet"/>
            </w:pPr>
            <w:r>
              <w:t>Time management</w:t>
            </w:r>
          </w:p>
          <w:p w14:paraId="55702490" w14:textId="77777777" w:rsidR="00F96CC5" w:rsidRDefault="00F96CC5" w:rsidP="00F96CC5">
            <w:pPr>
              <w:pStyle w:val="ListBullet"/>
            </w:pPr>
            <w:r>
              <w:t>Leadership ability</w:t>
            </w:r>
          </w:p>
          <w:p w14:paraId="53F02B04" w14:textId="77777777" w:rsidR="00F96CC5" w:rsidRDefault="00F96CC5" w:rsidP="00042496">
            <w:pPr>
              <w:pStyle w:val="ListBullet"/>
              <w:numPr>
                <w:ilvl w:val="0"/>
                <w:numId w:val="0"/>
              </w:numPr>
              <w:ind w:left="173" w:hanging="173"/>
            </w:pPr>
          </w:p>
          <w:p w14:paraId="3B494E50" w14:textId="77777777" w:rsidR="00042496" w:rsidRDefault="00042496" w:rsidP="00042496">
            <w:pPr>
              <w:pStyle w:val="ListBullet"/>
              <w:numPr>
                <w:ilvl w:val="0"/>
                <w:numId w:val="0"/>
              </w:numPr>
              <w:ind w:left="173" w:hanging="173"/>
            </w:pPr>
          </w:p>
          <w:p w14:paraId="0125DFB2" w14:textId="77777777" w:rsidR="00042496" w:rsidRDefault="00042496" w:rsidP="00042496">
            <w:pPr>
              <w:pStyle w:val="ListBullet"/>
              <w:numPr>
                <w:ilvl w:val="0"/>
                <w:numId w:val="0"/>
              </w:numPr>
              <w:ind w:left="173" w:hanging="173"/>
            </w:pPr>
          </w:p>
          <w:p w14:paraId="4404570D" w14:textId="77777777" w:rsidR="00042496" w:rsidRDefault="00042496" w:rsidP="00042496">
            <w:pPr>
              <w:pStyle w:val="ListBullet"/>
              <w:numPr>
                <w:ilvl w:val="0"/>
                <w:numId w:val="0"/>
              </w:num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INTERESTS</w:t>
            </w:r>
          </w:p>
          <w:p w14:paraId="3B6B6EFE" w14:textId="3A46F1F8" w:rsidR="00042496" w:rsidRDefault="00042496" w:rsidP="00042496">
            <w:pPr>
              <w:pStyle w:val="ListBullet"/>
              <w:numPr>
                <w:ilvl w:val="0"/>
                <w:numId w:val="0"/>
              </w:numPr>
              <w:rPr>
                <w:szCs w:val="20"/>
              </w:rPr>
            </w:pPr>
            <w:r>
              <w:rPr>
                <w:szCs w:val="20"/>
              </w:rPr>
              <w:t xml:space="preserve">    * Reading newspaper </w:t>
            </w:r>
          </w:p>
          <w:p w14:paraId="3BCC49F8" w14:textId="77777777" w:rsidR="00042496" w:rsidRDefault="00042496" w:rsidP="00042496">
            <w:pPr>
              <w:pStyle w:val="ListBullet"/>
              <w:numPr>
                <w:ilvl w:val="0"/>
                <w:numId w:val="0"/>
              </w:numPr>
              <w:rPr>
                <w:szCs w:val="20"/>
              </w:rPr>
            </w:pPr>
            <w:r>
              <w:rPr>
                <w:szCs w:val="20"/>
              </w:rPr>
              <w:t xml:space="preserve">    * Internet browsing</w:t>
            </w:r>
          </w:p>
          <w:p w14:paraId="2240CB38" w14:textId="77777777" w:rsidR="00042496" w:rsidRDefault="00042496" w:rsidP="00042496">
            <w:pPr>
              <w:pStyle w:val="ListBullet"/>
              <w:numPr>
                <w:ilvl w:val="0"/>
                <w:numId w:val="0"/>
              </w:numPr>
              <w:rPr>
                <w:szCs w:val="20"/>
              </w:rPr>
            </w:pPr>
          </w:p>
          <w:p w14:paraId="7D12D4DF" w14:textId="1ABE5915" w:rsidR="00042496" w:rsidRPr="00042496" w:rsidRDefault="00042496" w:rsidP="00042496">
            <w:pPr>
              <w:pStyle w:val="ListBullet"/>
              <w:numPr>
                <w:ilvl w:val="0"/>
                <w:numId w:val="0"/>
              </w:numPr>
              <w:rPr>
                <w:szCs w:val="20"/>
              </w:rPr>
            </w:pPr>
          </w:p>
        </w:tc>
        <w:tc>
          <w:tcPr>
            <w:tcW w:w="3117" w:type="dxa"/>
          </w:tcPr>
          <w:p w14:paraId="1A1B8F84" w14:textId="65E4262C" w:rsidR="003A7A7F" w:rsidRPr="003A7A7F" w:rsidRDefault="003A7A7F" w:rsidP="00F96CC5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3117" w:type="dxa"/>
          </w:tcPr>
          <w:p w14:paraId="74B1FE2E" w14:textId="7A633D01" w:rsidR="003A7A7F" w:rsidRPr="003A7A7F" w:rsidRDefault="003A7A7F" w:rsidP="00F96CC5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7D84D832" w14:textId="10A9FD60" w:rsidR="004A79F4" w:rsidRDefault="00042496" w:rsidP="00042496">
      <w:pPr>
        <w:pStyle w:val="Heading1"/>
      </w:pPr>
      <w:proofErr w:type="gramStart"/>
      <w:r>
        <w:t>personal  information</w:t>
      </w:r>
      <w:proofErr w:type="gramEnd"/>
    </w:p>
    <w:p w14:paraId="50E36377" w14:textId="77777777" w:rsidR="00042496" w:rsidRDefault="00042496" w:rsidP="00042496"/>
    <w:p w14:paraId="41F17C2B" w14:textId="357B42B1" w:rsidR="00042496" w:rsidRDefault="00042496" w:rsidP="00042496">
      <w:proofErr w:type="gramStart"/>
      <w:r>
        <w:t>Father’s  Name</w:t>
      </w:r>
      <w:proofErr w:type="gramEnd"/>
      <w:r>
        <w:t xml:space="preserve"> : Md Kasem Dewan</w:t>
      </w:r>
    </w:p>
    <w:p w14:paraId="0D689A03" w14:textId="0D29D5A1" w:rsidR="00042496" w:rsidRDefault="00042496" w:rsidP="00042496">
      <w:r>
        <w:t xml:space="preserve">Mother’s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Mst</w:t>
      </w:r>
      <w:proofErr w:type="spellEnd"/>
      <w:r>
        <w:t xml:space="preserve"> </w:t>
      </w:r>
      <w:proofErr w:type="spellStart"/>
      <w:r>
        <w:t>Kajoly</w:t>
      </w:r>
      <w:proofErr w:type="spellEnd"/>
      <w:r>
        <w:t xml:space="preserve"> Begum</w:t>
      </w:r>
    </w:p>
    <w:p w14:paraId="1390274D" w14:textId="14FD1D52" w:rsidR="00042496" w:rsidRDefault="00042496" w:rsidP="00042496">
      <w:r>
        <w:t xml:space="preserve">Adress               </w:t>
      </w:r>
      <w:proofErr w:type="gramStart"/>
      <w:r>
        <w:t xml:space="preserve">  :</w:t>
      </w:r>
      <w:proofErr w:type="gramEnd"/>
      <w:r>
        <w:t xml:space="preserve"> Vill: </w:t>
      </w:r>
      <w:proofErr w:type="spellStart"/>
      <w:r>
        <w:t>Mendipur</w:t>
      </w:r>
      <w:proofErr w:type="spellEnd"/>
      <w:r>
        <w:t xml:space="preserve">                 </w:t>
      </w:r>
      <w:proofErr w:type="gramStart"/>
      <w:r>
        <w:t>P.O :</w:t>
      </w:r>
      <w:proofErr w:type="gramEnd"/>
      <w:r>
        <w:t xml:space="preserve"> </w:t>
      </w:r>
      <w:proofErr w:type="spellStart"/>
      <w:r>
        <w:t>Kalapatua</w:t>
      </w:r>
      <w:proofErr w:type="spellEnd"/>
    </w:p>
    <w:p w14:paraId="2816AB43" w14:textId="45F8B2C0" w:rsidR="00042496" w:rsidRDefault="00042496" w:rsidP="00042496">
      <w:r>
        <w:t xml:space="preserve">                               </w:t>
      </w:r>
      <w:proofErr w:type="spellStart"/>
      <w:proofErr w:type="gramStart"/>
      <w:r>
        <w:t>Zilla:Kaligonj</w:t>
      </w:r>
      <w:proofErr w:type="spellEnd"/>
      <w:proofErr w:type="gramEnd"/>
      <w:r>
        <w:t xml:space="preserve">                    </w:t>
      </w:r>
      <w:proofErr w:type="spellStart"/>
      <w:proofErr w:type="gramStart"/>
      <w:r>
        <w:t>Dist</w:t>
      </w:r>
      <w:proofErr w:type="spellEnd"/>
      <w:r>
        <w:t xml:space="preserve"> :</w:t>
      </w:r>
      <w:proofErr w:type="gramEnd"/>
      <w:r>
        <w:t xml:space="preserve"> Gazipur</w:t>
      </w:r>
    </w:p>
    <w:p w14:paraId="01CBE90C" w14:textId="72BE273D" w:rsidR="00042496" w:rsidRDefault="00042496" w:rsidP="00042496">
      <w:r>
        <w:t xml:space="preserve">Date of birth   </w:t>
      </w:r>
      <w:proofErr w:type="gramStart"/>
      <w:r>
        <w:t xml:space="preserve">  :</w:t>
      </w:r>
      <w:proofErr w:type="gramEnd"/>
      <w:r>
        <w:t xml:space="preserve"> </w:t>
      </w:r>
      <w:r w:rsidR="004C41F6">
        <w:t>03 February, 1993</w:t>
      </w:r>
    </w:p>
    <w:p w14:paraId="4F224E1F" w14:textId="711A2BDB" w:rsidR="004C41F6" w:rsidRDefault="004C41F6" w:rsidP="00042496">
      <w:r>
        <w:t xml:space="preserve">Nationality      </w:t>
      </w:r>
      <w:proofErr w:type="gramStart"/>
      <w:r>
        <w:t xml:space="preserve">  :</w:t>
      </w:r>
      <w:proofErr w:type="gramEnd"/>
      <w:r>
        <w:t xml:space="preserve"> Bangladeshi </w:t>
      </w:r>
    </w:p>
    <w:p w14:paraId="7A7EED69" w14:textId="45666C28" w:rsidR="004C41F6" w:rsidRDefault="004C41F6" w:rsidP="00042496">
      <w:r>
        <w:t xml:space="preserve">Religion           </w:t>
      </w:r>
      <w:proofErr w:type="gramStart"/>
      <w:r>
        <w:t xml:space="preserve">  :</w:t>
      </w:r>
      <w:proofErr w:type="gramEnd"/>
      <w:r>
        <w:t xml:space="preserve"> Islam</w:t>
      </w:r>
    </w:p>
    <w:p w14:paraId="694A734A" w14:textId="4F5FD947" w:rsidR="004C41F6" w:rsidRDefault="004C41F6" w:rsidP="00042496">
      <w:r>
        <w:t xml:space="preserve">Marital </w:t>
      </w:r>
      <w:proofErr w:type="gramStart"/>
      <w:r>
        <w:t>status  :</w:t>
      </w:r>
      <w:proofErr w:type="gramEnd"/>
      <w:r>
        <w:t xml:space="preserve"> Married</w:t>
      </w:r>
    </w:p>
    <w:p w14:paraId="6BBD6201" w14:textId="77777777" w:rsidR="004C41F6" w:rsidRDefault="004C41F6" w:rsidP="00042496"/>
    <w:p w14:paraId="2605E280" w14:textId="7A14F872" w:rsidR="004C41F6" w:rsidRDefault="004C41F6" w:rsidP="00042496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Disclaimer:</w:t>
      </w:r>
    </w:p>
    <w:p w14:paraId="48D059E2" w14:textId="301AD6D6" w:rsidR="004C41F6" w:rsidRPr="004C41F6" w:rsidRDefault="004C41F6" w:rsidP="00042496">
      <w:pPr>
        <w:rPr>
          <w:szCs w:val="20"/>
        </w:rPr>
      </w:pPr>
      <w:r>
        <w:rPr>
          <w:szCs w:val="20"/>
        </w:rPr>
        <w:t>I’m here by consciously ascertain that all the particulars</w:t>
      </w:r>
      <w:r w:rsidR="00A033BD">
        <w:rPr>
          <w:szCs w:val="20"/>
        </w:rPr>
        <w:t xml:space="preserve"> mentioned above are. I myself will be liable for any misinformation mentioned here with.</w:t>
      </w:r>
    </w:p>
    <w:sectPr w:rsidR="004C41F6" w:rsidRPr="004C41F6" w:rsidSect="003A7A7F">
      <w:pgSz w:w="12240" w:h="15840"/>
      <w:pgMar w:top="1080" w:right="1440" w:bottom="36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FFE054" w14:textId="77777777" w:rsidR="00E13B01" w:rsidRDefault="00E13B01" w:rsidP="00292D75">
      <w:r>
        <w:separator/>
      </w:r>
    </w:p>
  </w:endnote>
  <w:endnote w:type="continuationSeparator" w:id="0">
    <w:p w14:paraId="5B358BA4" w14:textId="77777777" w:rsidR="00E13B01" w:rsidRDefault="00E13B01" w:rsidP="00292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8B60BE" w14:textId="77777777" w:rsidR="00E13B01" w:rsidRDefault="00E13B01" w:rsidP="00292D75">
      <w:r>
        <w:separator/>
      </w:r>
    </w:p>
  </w:footnote>
  <w:footnote w:type="continuationSeparator" w:id="0">
    <w:p w14:paraId="395A468F" w14:textId="77777777" w:rsidR="00E13B01" w:rsidRDefault="00E13B01" w:rsidP="00292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F"/>
    <w:multiLevelType w:val="singleLevel"/>
    <w:tmpl w:val="5406E844"/>
    <w:lvl w:ilvl="0">
      <w:start w:val="1"/>
      <w:numFmt w:val="lowerLetter"/>
      <w:pStyle w:val="ListNumber2"/>
      <w:lvlText w:val="%1."/>
      <w:lvlJc w:val="left"/>
      <w:pPr>
        <w:ind w:left="720" w:hanging="360"/>
      </w:pPr>
    </w:lvl>
  </w:abstractNum>
  <w:abstractNum w:abstractNumId="1" w15:restartNumberingAfterBreak="0">
    <w:nsid w:val="FFFFFF82"/>
    <w:multiLevelType w:val="singleLevel"/>
    <w:tmpl w:val="86F047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37622978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hint="default"/>
        <w:sz w:val="12"/>
      </w:rPr>
    </w:lvl>
  </w:abstractNum>
  <w:abstractNum w:abstractNumId="3" w15:restartNumberingAfterBreak="0">
    <w:nsid w:val="FFFFFF89"/>
    <w:multiLevelType w:val="singleLevel"/>
    <w:tmpl w:val="F4E0DB7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sz w:val="10"/>
      </w:rPr>
    </w:lvl>
  </w:abstractNum>
  <w:num w:numId="1" w16cid:durableId="210112707">
    <w:abstractNumId w:val="3"/>
  </w:num>
  <w:num w:numId="2" w16cid:durableId="146635157">
    <w:abstractNumId w:val="3"/>
  </w:num>
  <w:num w:numId="3" w16cid:durableId="796947031">
    <w:abstractNumId w:val="0"/>
  </w:num>
  <w:num w:numId="4" w16cid:durableId="1914925104">
    <w:abstractNumId w:val="2"/>
  </w:num>
  <w:num w:numId="5" w16cid:durableId="1712683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599"/>
    <w:rsid w:val="00007DCD"/>
    <w:rsid w:val="00040655"/>
    <w:rsid w:val="00042496"/>
    <w:rsid w:val="00111526"/>
    <w:rsid w:val="00163700"/>
    <w:rsid w:val="002316FD"/>
    <w:rsid w:val="00292D75"/>
    <w:rsid w:val="002B4528"/>
    <w:rsid w:val="00381B97"/>
    <w:rsid w:val="003A7A7F"/>
    <w:rsid w:val="004874E7"/>
    <w:rsid w:val="004A79F4"/>
    <w:rsid w:val="004C41F6"/>
    <w:rsid w:val="00530FF9"/>
    <w:rsid w:val="005D544B"/>
    <w:rsid w:val="00653A21"/>
    <w:rsid w:val="007756D5"/>
    <w:rsid w:val="008236F3"/>
    <w:rsid w:val="00A033BD"/>
    <w:rsid w:val="00A96FCC"/>
    <w:rsid w:val="00B65A33"/>
    <w:rsid w:val="00C45599"/>
    <w:rsid w:val="00D3143C"/>
    <w:rsid w:val="00D609EA"/>
    <w:rsid w:val="00DC71DF"/>
    <w:rsid w:val="00DC79BC"/>
    <w:rsid w:val="00DE7199"/>
    <w:rsid w:val="00E13B01"/>
    <w:rsid w:val="00E15B8B"/>
    <w:rsid w:val="00F045D5"/>
    <w:rsid w:val="00F9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7B0A1"/>
  <w15:chartTrackingRefBased/>
  <w15:docId w15:val="{AAE8B702-F1EC-4CB7-B434-44670256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3" w:semiHidden="1"/>
    <w:lsdException w:name="List Bullet 4" w:semiHidden="1"/>
    <w:lsdException w:name="List Bullet 5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655"/>
    <w:pPr>
      <w:spacing w:after="240" w:line="240" w:lineRule="auto"/>
    </w:pPr>
    <w:rPr>
      <w:rFonts w:asciiTheme="minorHAnsi" w:hAnsiTheme="minorHAnsi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FCC"/>
    <w:pPr>
      <w:keepNext/>
      <w:keepLines/>
      <w:spacing w:before="240" w:after="40"/>
      <w:contextualSpacing/>
      <w:outlineLvl w:val="0"/>
    </w:pPr>
    <w:rPr>
      <w:rFonts w:asciiTheme="majorHAnsi" w:hAnsiTheme="majorHAnsi"/>
      <w:b/>
      <w:caps/>
      <w:sz w:val="26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040655"/>
    <w:pPr>
      <w:keepNext/>
      <w:keepLines/>
      <w:spacing w:after="0"/>
      <w:outlineLvl w:val="1"/>
    </w:pPr>
    <w:rPr>
      <w:rFonts w:asciiTheme="majorHAnsi" w:hAnsiTheme="majorHAnsi"/>
      <w:b/>
      <w:color w:val="2479B7" w:themeColor="accent1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3A7A7F"/>
    <w:pPr>
      <w:keepNext/>
      <w:keepLines/>
      <w:spacing w:after="0"/>
      <w:outlineLvl w:val="2"/>
    </w:pPr>
    <w:rPr>
      <w:rFonts w:asciiTheme="majorHAnsi" w:hAnsiTheme="majorHAnsi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292D75"/>
    <w:pPr>
      <w:keepNext/>
      <w:keepLines/>
      <w:outlineLvl w:val="3"/>
    </w:pPr>
    <w:rPr>
      <w:szCs w:val="24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292D75"/>
    <w:pPr>
      <w:keepNext/>
      <w:keepLines/>
      <w:spacing w:after="80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53A21"/>
    <w:pPr>
      <w:keepNext/>
      <w:keepLines/>
      <w:spacing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A96F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A96F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A96F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2">
    <w:name w:val="List Number 2"/>
    <w:basedOn w:val="Normal"/>
    <w:uiPriority w:val="99"/>
    <w:semiHidden/>
    <w:rsid w:val="00292D75"/>
    <w:pPr>
      <w:numPr>
        <w:numId w:val="3"/>
      </w:numPr>
      <w:spacing w:before="120"/>
    </w:pPr>
  </w:style>
  <w:style w:type="character" w:customStyle="1" w:styleId="Heading1Char">
    <w:name w:val="Heading 1 Char"/>
    <w:basedOn w:val="DefaultParagraphFont"/>
    <w:link w:val="Heading1"/>
    <w:uiPriority w:val="9"/>
    <w:rsid w:val="00A96FCC"/>
    <w:rPr>
      <w:rFonts w:asciiTheme="majorHAnsi" w:hAnsiTheme="majorHAnsi"/>
      <w:b/>
      <w:caps/>
      <w:sz w:val="2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0655"/>
    <w:rPr>
      <w:rFonts w:asciiTheme="majorHAnsi" w:hAnsiTheme="majorHAnsi"/>
      <w:b/>
      <w:color w:val="2479B7" w:themeColor="accent1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7A7F"/>
    <w:rPr>
      <w:rFonts w:asciiTheme="majorHAnsi" w:hAnsiTheme="majorHAnsi"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FCC"/>
    <w:rPr>
      <w:rFonts w:asciiTheme="minorHAnsi" w:hAnsiTheme="minorHAnsi"/>
      <w:sz w:val="20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FCC"/>
    <w:rPr>
      <w:rFonts w:asciiTheme="minorHAnsi" w:hAnsiTheme="minorHAnsi"/>
      <w:i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A21"/>
    <w:rPr>
      <w:rFonts w:eastAsia="Arial" w:cs="Arial"/>
      <w:i/>
      <w:color w:val="666666"/>
      <w:kern w:val="0"/>
      <w:sz w:val="22"/>
      <w:szCs w:val="22"/>
      <w:lang w:val="en"/>
      <w14:ligatures w14:val="none"/>
    </w:rPr>
  </w:style>
  <w:style w:type="paragraph" w:styleId="Header">
    <w:name w:val="header"/>
    <w:basedOn w:val="Normal"/>
    <w:link w:val="HeaderChar"/>
    <w:uiPriority w:val="99"/>
    <w:semiHidden/>
    <w:rsid w:val="00653A21"/>
    <w:pPr>
      <w:tabs>
        <w:tab w:val="center" w:pos="4680"/>
        <w:tab w:val="right" w:pos="9360"/>
      </w:tabs>
    </w:pPr>
    <w:rPr>
      <w:color w:val="000000" w:themeColor="text1"/>
      <w:sz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96FCC"/>
    <w:rPr>
      <w:rFonts w:asciiTheme="minorHAnsi" w:hAnsiTheme="minorHAnsi"/>
      <w:color w:val="000000" w:themeColor="text1"/>
      <w:sz w:val="16"/>
    </w:rPr>
  </w:style>
  <w:style w:type="paragraph" w:styleId="Footer">
    <w:name w:val="footer"/>
    <w:basedOn w:val="Normal"/>
    <w:link w:val="FooterChar"/>
    <w:uiPriority w:val="99"/>
    <w:semiHidden/>
    <w:rsid w:val="00292D75"/>
    <w:pPr>
      <w:tabs>
        <w:tab w:val="center" w:pos="4680"/>
        <w:tab w:val="right" w:pos="9360"/>
      </w:tabs>
    </w:pPr>
    <w:rPr>
      <w:sz w:val="16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96FCC"/>
    <w:rPr>
      <w:rFonts w:asciiTheme="minorHAnsi" w:hAnsiTheme="minorHAnsi"/>
      <w:sz w:val="16"/>
      <w:szCs w:val="18"/>
    </w:rPr>
  </w:style>
  <w:style w:type="paragraph" w:styleId="ListBullet">
    <w:name w:val="List Bullet"/>
    <w:basedOn w:val="Normal"/>
    <w:uiPriority w:val="99"/>
    <w:rsid w:val="003A7A7F"/>
    <w:pPr>
      <w:numPr>
        <w:numId w:val="2"/>
      </w:numPr>
      <w:spacing w:after="0"/>
      <w:ind w:left="173" w:hanging="173"/>
    </w:pPr>
  </w:style>
  <w:style w:type="paragraph" w:styleId="Title">
    <w:name w:val="Title"/>
    <w:basedOn w:val="Normal"/>
    <w:next w:val="Normal"/>
    <w:link w:val="TitleChar"/>
    <w:uiPriority w:val="10"/>
    <w:qFormat/>
    <w:rsid w:val="00A96FCC"/>
    <w:pPr>
      <w:keepNext/>
      <w:keepLines/>
      <w:spacing w:after="0" w:line="600" w:lineRule="exact"/>
      <w:contextualSpacing/>
    </w:pPr>
    <w:rPr>
      <w:caps/>
      <w:sz w:val="6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6FCC"/>
    <w:rPr>
      <w:rFonts w:asciiTheme="minorHAnsi" w:hAnsiTheme="minorHAnsi"/>
      <w:caps/>
      <w:sz w:val="6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FCC"/>
    <w:pPr>
      <w:keepNext/>
      <w:keepLines/>
      <w:spacing w:after="120" w:line="192" w:lineRule="auto"/>
      <w:contextualSpacing/>
    </w:pPr>
    <w:rPr>
      <w:rFonts w:asciiTheme="majorHAnsi" w:hAnsiTheme="majorHAnsi"/>
      <w:b/>
      <w:caps/>
      <w:sz w:val="66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96FCC"/>
    <w:rPr>
      <w:rFonts w:asciiTheme="majorHAnsi" w:hAnsiTheme="majorHAnsi"/>
      <w:b/>
      <w:caps/>
      <w:sz w:val="66"/>
      <w:szCs w:val="30"/>
    </w:rPr>
  </w:style>
  <w:style w:type="paragraph" w:styleId="NoSpacing">
    <w:name w:val="No Spacing"/>
    <w:uiPriority w:val="1"/>
    <w:qFormat/>
    <w:rsid w:val="00292D75"/>
    <w:pPr>
      <w:spacing w:line="240" w:lineRule="auto"/>
    </w:pPr>
    <w:rPr>
      <w:rFonts w:asciiTheme="minorHAnsi" w:eastAsia="Arial" w:hAnsiTheme="minorHAnsi"/>
      <w:kern w:val="0"/>
      <w:lang w:val="en"/>
      <w14:ligatures w14:val="none"/>
    </w:rPr>
  </w:style>
  <w:style w:type="paragraph" w:styleId="ListBullet2">
    <w:name w:val="List Bullet 2"/>
    <w:basedOn w:val="Normal"/>
    <w:uiPriority w:val="99"/>
    <w:semiHidden/>
    <w:rsid w:val="00040655"/>
    <w:pPr>
      <w:numPr>
        <w:numId w:val="4"/>
      </w:numPr>
      <w:spacing w:after="0"/>
      <w:ind w:left="692" w:hanging="346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A96FC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FC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FCC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A96F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96FCC"/>
    <w:rPr>
      <w:rFonts w:asciiTheme="minorHAnsi" w:hAnsiTheme="minorHAns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semiHidden/>
    <w:qFormat/>
    <w:rsid w:val="00A96F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semiHidden/>
    <w:qFormat/>
    <w:rsid w:val="00A96FCC"/>
    <w:rPr>
      <w:i/>
      <w:iCs/>
      <w:color w:val="1B5A8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A96FCC"/>
    <w:pPr>
      <w:pBdr>
        <w:top w:val="single" w:sz="4" w:space="10" w:color="1B5A88" w:themeColor="accent1" w:themeShade="BF"/>
        <w:bottom w:val="single" w:sz="4" w:space="10" w:color="1B5A88" w:themeColor="accent1" w:themeShade="BF"/>
      </w:pBdr>
      <w:spacing w:before="360" w:after="360"/>
      <w:ind w:left="864" w:right="864"/>
      <w:jc w:val="center"/>
    </w:pPr>
    <w:rPr>
      <w:i/>
      <w:iCs/>
      <w:color w:val="1B5A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96FCC"/>
    <w:rPr>
      <w:rFonts w:asciiTheme="minorHAnsi" w:hAnsiTheme="minorHAnsi"/>
      <w:i/>
      <w:iCs/>
      <w:color w:val="1B5A88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A96FCC"/>
    <w:rPr>
      <w:b/>
      <w:bCs/>
      <w:smallCaps/>
      <w:color w:val="1B5A88" w:themeColor="accent1" w:themeShade="BF"/>
      <w:spacing w:val="5"/>
    </w:rPr>
  </w:style>
  <w:style w:type="table" w:styleId="TableGrid">
    <w:name w:val="Table Grid"/>
    <w:basedOn w:val="TableNormal"/>
    <w:uiPriority w:val="39"/>
    <w:rsid w:val="00A96FC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qFormat/>
    <w:rsid w:val="00A96FCC"/>
    <w:pPr>
      <w:spacing w:before="40" w:after="0"/>
      <w:ind w:right="-14"/>
      <w:jc w:val="right"/>
    </w:pPr>
  </w:style>
  <w:style w:type="character" w:customStyle="1" w:styleId="Blacktext">
    <w:name w:val="Black text"/>
    <w:uiPriority w:val="1"/>
    <w:qFormat/>
    <w:rsid w:val="00040655"/>
    <w:rPr>
      <w:color w:val="auto"/>
    </w:rPr>
  </w:style>
  <w:style w:type="character" w:styleId="PlaceholderText">
    <w:name w:val="Placeholder Text"/>
    <w:basedOn w:val="DefaultParagraphFont"/>
    <w:uiPriority w:val="99"/>
    <w:semiHidden/>
    <w:rsid w:val="0004249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Basic%20sales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56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2479B7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ustom 54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E20180-6E61-4ABD-A27E-96B12B93F1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23DE7F-2D23-4A83-B111-C29B3D9B05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C791DDD8-270F-4D1C-8084-E6334400AE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sales resume</Template>
  <TotalTime>52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Lutfar Rahman</cp:lastModifiedBy>
  <cp:revision>1</cp:revision>
  <dcterms:created xsi:type="dcterms:W3CDTF">2025-06-20T15:16:00Z</dcterms:created>
  <dcterms:modified xsi:type="dcterms:W3CDTF">2025-06-20T17:19:00Z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